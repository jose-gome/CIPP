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A8B" w:rsidRPr="006E7A8B" w:rsidRDefault="008D5C03" w:rsidP="006E7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/>
        </w:rPr>
      </w:pPr>
      <w:r w:rsidRPr="008D5C03">
        <w:rPr>
          <w:rFonts w:ascii="Times New Roman" w:eastAsia="Times New Roman" w:hAnsi="Times New Roman" w:cs="Times New Roman"/>
          <w:noProof/>
          <w:sz w:val="24"/>
          <w:szCs w:val="24"/>
          <w:lang w:val="en-CO"/>
        </w:rPr>
        <w:drawing>
          <wp:anchor distT="0" distB="0" distL="114300" distR="114300" simplePos="0" relativeHeight="251672576" behindDoc="0" locked="0" layoutInCell="1" allowOverlap="1" wp14:anchorId="788AC83C">
            <wp:simplePos x="0" y="0"/>
            <wp:positionH relativeFrom="column">
              <wp:posOffset>-143375</wp:posOffset>
            </wp:positionH>
            <wp:positionV relativeFrom="paragraph">
              <wp:posOffset>1422063</wp:posOffset>
            </wp:positionV>
            <wp:extent cx="1847850" cy="1199248"/>
            <wp:effectExtent l="215900" t="266700" r="400050" b="464820"/>
            <wp:wrapNone/>
            <wp:docPr id="10" name="Picture 10" descr="Image result for primer palacio de justicia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primer palacio de justicia colomb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7887">
                      <a:off x="0" y="0"/>
                      <a:ext cx="1873181" cy="1215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CB" w:rsidRPr="008D27CB">
        <w:rPr>
          <w:rFonts w:ascii="Times New Roman" w:eastAsia="Times New Roman" w:hAnsi="Times New Roman" w:cs="Times New Roman"/>
          <w:noProof/>
          <w:sz w:val="24"/>
          <w:szCs w:val="24"/>
          <w:lang w:val="en-CO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4894580</wp:posOffset>
            </wp:positionH>
            <wp:positionV relativeFrom="paragraph">
              <wp:posOffset>1533856</wp:posOffset>
            </wp:positionV>
            <wp:extent cx="1767696" cy="1129835"/>
            <wp:effectExtent l="215900" t="279400" r="404495" b="483235"/>
            <wp:wrapNone/>
            <wp:docPr id="8" name="Picture 8" descr="Image result for palacio de justicia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alacio de justicia colomb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68674">
                      <a:off x="0" y="0"/>
                      <a:ext cx="1767696" cy="1129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CB" w:rsidRPr="008D27CB">
        <w:rPr>
          <w:rFonts w:ascii="Times New Roman" w:eastAsia="Times New Roman" w:hAnsi="Times New Roman" w:cs="Times New Roman"/>
          <w:noProof/>
          <w:sz w:val="24"/>
          <w:szCs w:val="24"/>
          <w:lang w:val="en-CO"/>
        </w:rPr>
        <w:drawing>
          <wp:anchor distT="0" distB="0" distL="114300" distR="114300" simplePos="0" relativeHeight="251670528" behindDoc="0" locked="0" layoutInCell="1" allowOverlap="1" wp14:anchorId="6DA1E5F1">
            <wp:simplePos x="0" y="0"/>
            <wp:positionH relativeFrom="column">
              <wp:posOffset>3478530</wp:posOffset>
            </wp:positionH>
            <wp:positionV relativeFrom="paragraph">
              <wp:posOffset>1383665</wp:posOffset>
            </wp:positionV>
            <wp:extent cx="1918335" cy="1438910"/>
            <wp:effectExtent l="215900" t="254000" r="418465" b="453390"/>
            <wp:wrapNone/>
            <wp:docPr id="7" name="Picture 7" descr="Image result for palacio de justicia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palacio de justicia colomb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2439">
                      <a:off x="0" y="0"/>
                      <a:ext cx="1918335" cy="14389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A8B" w:rsidRPr="006E7A8B">
        <w:rPr>
          <w:rFonts w:ascii="Times New Roman" w:eastAsia="Times New Roman" w:hAnsi="Times New Roman" w:cs="Times New Roman"/>
          <w:noProof/>
          <w:sz w:val="24"/>
          <w:szCs w:val="24"/>
          <w:lang w:val="en-CO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1410306</wp:posOffset>
            </wp:positionH>
            <wp:positionV relativeFrom="paragraph">
              <wp:posOffset>1461687</wp:posOffset>
            </wp:positionV>
            <wp:extent cx="2231654" cy="1153021"/>
            <wp:effectExtent l="203200" t="304800" r="397510" b="511175"/>
            <wp:wrapNone/>
            <wp:docPr id="6" name="Picture 6" descr="Image result for palacio de justicia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alacio de justicia colomb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2012">
                      <a:off x="0" y="0"/>
                      <a:ext cx="2231654" cy="11530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7A8B"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begin"/>
      </w:r>
      <w:r w:rsidR="006E7A8B"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instrText xml:space="preserve"> INCLUDEPICTURE "https://www.antilavadodedinero.com/wp-content/uploads/2019/09/palacio-de-justicia.jpg" \* MERGEFORMATINET </w:instrText>
      </w:r>
      <w:r w:rsidR="006E7A8B"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separate"/>
      </w:r>
      <w:r w:rsidR="006E7A8B"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end"/>
      </w:r>
    </w:p>
    <w:p w:rsidR="008D27CB" w:rsidRPr="008D27CB" w:rsidRDefault="008D27CB" w:rsidP="008D2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/>
        </w:rPr>
      </w:pP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begin"/>
      </w: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instrText xml:space="preserve"> INCLUDEPICTURE "https://www.elheraldo.co/sites/default/files/articulo/2018/02/09/consejo_de_estado.jpg" \* MERGEFORMATINET </w:instrText>
      </w: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separate"/>
      </w: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end"/>
      </w:r>
    </w:p>
    <w:p w:rsidR="008D5C03" w:rsidRPr="008D5C03" w:rsidRDefault="008D5C03" w:rsidP="008D5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/>
        </w:rPr>
      </w:pPr>
      <w:r w:rsidRPr="008D5C03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begin"/>
      </w:r>
      <w:r w:rsidRPr="008D5C03">
        <w:rPr>
          <w:rFonts w:ascii="Times New Roman" w:eastAsia="Times New Roman" w:hAnsi="Times New Roman" w:cs="Times New Roman"/>
          <w:sz w:val="24"/>
          <w:szCs w:val="24"/>
          <w:lang w:val="en-CO"/>
        </w:rPr>
        <w:instrText xml:space="preserve"> INCLUDEPICTURE "https://s3.amazonaws.com/s3.timetoast.com/public/uploads/photos/6883241/palacio_de_justicia_1920_Pablo_de_la_Cruz.jpg" \* MERGEFORMATINET </w:instrText>
      </w:r>
      <w:r w:rsidRPr="008D5C03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separate"/>
      </w:r>
      <w:r w:rsidRPr="008D5C03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end"/>
      </w:r>
    </w:p>
    <w:p w:rsidR="006E7A8B" w:rsidRPr="006E7A8B" w:rsidRDefault="006E7A8B" w:rsidP="006E7A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/>
        </w:rPr>
      </w:pPr>
      <w:r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begin"/>
      </w:r>
      <w:r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instrText xml:space="preserve"> INCLUDEPICTURE "https://www.cejil.org/sites/default/files/styles/652x402/public/palacio-de-justicia-de-colombiadefinitivo_655x438.jpg?itok=qG0JqbjQ" \* MERGEFORMATINET </w:instrText>
      </w:r>
      <w:r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separate"/>
      </w:r>
      <w:r w:rsidRPr="006E7A8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end"/>
      </w:r>
    </w:p>
    <w:p w:rsidR="008D27CB" w:rsidRPr="008D27CB" w:rsidRDefault="008D27CB" w:rsidP="008D2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O"/>
        </w:rPr>
      </w:pP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begin"/>
      </w: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instrText xml:space="preserve"> INCLUDEPICTURE "https://internacional.elpais.com/internacional/imagenes/2015/11/04/colombia/1446658085_233325_1446659170_noticia_normal.jpg" \* MERGEFORMATINET </w:instrText>
      </w: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separate"/>
      </w:r>
      <w:r w:rsidRPr="008D27CB">
        <w:rPr>
          <w:rFonts w:ascii="Times New Roman" w:eastAsia="Times New Roman" w:hAnsi="Times New Roman" w:cs="Times New Roman"/>
          <w:sz w:val="24"/>
          <w:szCs w:val="24"/>
          <w:lang w:val="en-CO"/>
        </w:rPr>
        <w:fldChar w:fldCharType="end"/>
      </w:r>
    </w:p>
    <w:p w:rsidR="0000794F" w:rsidRDefault="00BA3522">
      <w:pPr>
        <w:pStyle w:val="Heading1"/>
      </w:pPr>
      <w:r>
        <w:rPr>
          <w:noProof/>
        </w:rPr>
        <mc:AlternateContent>
          <mc:Choice Requires="wps">
            <w:drawing>
              <wp:anchor distT="457200" distB="45720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858000" cy="2286000"/>
                <wp:effectExtent l="0" t="0" r="0" b="0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22860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794F" w:rsidRPr="006E7A8B" w:rsidRDefault="006E7A8B">
                            <w:pPr>
                              <w:pStyle w:val="Titl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E7A8B">
                              <w:rPr>
                                <w:color w:val="000000" w:themeColor="text1"/>
                                <w:lang w:val="es-ES"/>
                              </w:rPr>
                              <w:t xml:space="preserve">Palacio de justicia </w:t>
                            </w:r>
                          </w:p>
                          <w:p w:rsidR="0000794F" w:rsidRPr="006E7A8B" w:rsidRDefault="006E7A8B">
                            <w:pPr>
                              <w:pStyle w:val="Subtitl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E7A8B">
                              <w:rPr>
                                <w:color w:val="000000" w:themeColor="text1"/>
                                <w:lang w:val="es-ES"/>
                              </w:rPr>
                              <w:t xml:space="preserve">Presentado por: </w:t>
                            </w:r>
                          </w:p>
                          <w:p w:rsidR="006E7A8B" w:rsidRPr="006E7A8B" w:rsidRDefault="006E7A8B">
                            <w:pPr>
                              <w:pStyle w:val="Subtitle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6E7A8B">
                              <w:rPr>
                                <w:color w:val="000000" w:themeColor="text1"/>
                                <w:lang w:val="es-ES"/>
                              </w:rPr>
                              <w:t>José Luis Gómez Camacho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540pt;height:180pt;z-index:-251657216;visibility:visible;mso-wrap-style:square;mso-width-percent:0;mso-height-percent:0;mso-wrap-distance-left:9pt;mso-wrap-distance-top:36pt;mso-wrap-distance-right:9pt;mso-wrap-distance-bottom:36pt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" fillcolor="#00b0f0" stroked="f" strokeweight="2pt">
                <v:textbox>
                  <w:txbxContent>
                    <w:p w:rsidR="0000794F" w:rsidRPr="006E7A8B" w:rsidRDefault="006E7A8B">
                      <w:pPr>
                        <w:pStyle w:val="Title"/>
                        <w:rPr>
                          <w:color w:val="000000" w:themeColor="text1"/>
                          <w:lang w:val="es-ES"/>
                        </w:rPr>
                      </w:pPr>
                      <w:r w:rsidRPr="006E7A8B">
                        <w:rPr>
                          <w:color w:val="000000" w:themeColor="text1"/>
                          <w:lang w:val="es-ES"/>
                        </w:rPr>
                        <w:t xml:space="preserve">Palacio de justicia </w:t>
                      </w:r>
                    </w:p>
                    <w:p w:rsidR="0000794F" w:rsidRPr="006E7A8B" w:rsidRDefault="006E7A8B">
                      <w:pPr>
                        <w:pStyle w:val="Subtitle"/>
                        <w:rPr>
                          <w:color w:val="000000" w:themeColor="text1"/>
                          <w:lang w:val="es-ES"/>
                        </w:rPr>
                      </w:pPr>
                      <w:r w:rsidRPr="006E7A8B">
                        <w:rPr>
                          <w:color w:val="000000" w:themeColor="text1"/>
                          <w:lang w:val="es-ES"/>
                        </w:rPr>
                        <w:t xml:space="preserve">Presentado por: </w:t>
                      </w:r>
                    </w:p>
                    <w:p w:rsidR="006E7A8B" w:rsidRPr="006E7A8B" w:rsidRDefault="006E7A8B">
                      <w:pPr>
                        <w:pStyle w:val="Subtitle"/>
                        <w:rPr>
                          <w:color w:val="000000" w:themeColor="text1"/>
                          <w:lang w:val="es-ES"/>
                        </w:rPr>
                      </w:pPr>
                      <w:r w:rsidRPr="006E7A8B">
                        <w:rPr>
                          <w:color w:val="000000" w:themeColor="text1"/>
                          <w:lang w:val="es-ES"/>
                        </w:rPr>
                        <w:t>José Luis Gómez Camacho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 w:rsidR="008D27CB">
        <w:t>Que es: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3"/>
        <w:gridCol w:w="599"/>
        <w:gridCol w:w="4798"/>
      </w:tblGrid>
      <w:tr w:rsidR="0000794F">
        <w:trPr>
          <w:jc w:val="center"/>
        </w:trPr>
        <w:tc>
          <w:tcPr>
            <w:tcW w:w="2323" w:type="pct"/>
          </w:tcPr>
          <w:p w:rsidR="00CD3D5A" w:rsidRDefault="008D27CB" w:rsidP="008D27CB">
            <w:pPr>
              <w:rPr>
                <w:lang w:val="es-ES"/>
              </w:rPr>
            </w:pPr>
            <w:r w:rsidRPr="008D27CB">
              <w:rPr>
                <w:lang w:val="es-ES"/>
              </w:rPr>
              <w:t>Es un edific</w:t>
            </w:r>
            <w:r>
              <w:rPr>
                <w:lang w:val="es-ES"/>
              </w:rPr>
              <w:t>o que se encuentra en la Plaza de Bolívar en Bogotá y es el símbolo del Poder Judicial de Colombia, posee una arquitectura moderna.</w:t>
            </w:r>
          </w:p>
          <w:p w:rsidR="0000794F" w:rsidRPr="008D27CB" w:rsidRDefault="008D5C03" w:rsidP="008D27CB">
            <w:pPr>
              <w:rPr>
                <w:lang w:val="es-ES"/>
              </w:rPr>
            </w:pPr>
            <w:r>
              <w:rPr>
                <w:lang w:val="es-ES"/>
              </w:rPr>
              <w:t>Han existido tres edificios que tuvieron el papel de palacio de justicia.</w:t>
            </w:r>
            <w:r w:rsidR="00CD3D5A">
              <w:rPr>
                <w:lang w:val="es-ES"/>
              </w:rPr>
              <w:t xml:space="preserve"> El primero estaba ubicado en  la calle 11 con carrera 6 tenia un etilo neoclásico diseñado por Pablo de la Cruz, funciono en la década de 1920 </w:t>
            </w:r>
            <w:r w:rsidR="00BA3522">
              <w:rPr>
                <w:lang w:val="es-ES"/>
              </w:rPr>
              <w:t>y fue destruido durante los disturbios del 9 de abril de 1948 conocido como el bogotazo.</w:t>
            </w:r>
            <w:bookmarkStart w:id="0" w:name="_GoBack"/>
            <w:bookmarkEnd w:id="0"/>
          </w:p>
          <w:sdt>
            <w:sdtPr>
              <w:id w:val="-1526703144"/>
              <w:placeholder>
                <w:docPart w:val="811A6EFC0C70A8439971E9E4A523149D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pPr>
                  <w:pStyle w:val="Heading1"/>
                </w:pPr>
                <w:r>
                  <w:t>Heading 1</w:t>
                </w:r>
              </w:p>
            </w:sdtContent>
          </w:sdt>
          <w:sdt>
            <w:sdtPr>
              <w:id w:val="-434912316"/>
              <w:placeholder>
                <w:docPart w:val="FB0DABBF29ADAD4C964A732D98E58621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pPr>
                  <w:pStyle w:val="Heading3"/>
                </w:pPr>
                <w:r>
                  <w:t>Heading 3</w:t>
                </w:r>
              </w:p>
            </w:sdtContent>
          </w:sdt>
        </w:tc>
        <w:tc>
          <w:tcPr>
            <w:tcW w:w="297" w:type="pct"/>
          </w:tcPr>
          <w:p w:rsidR="0000794F" w:rsidRDefault="0000794F"/>
        </w:tc>
        <w:tc>
          <w:tcPr>
            <w:tcW w:w="2380" w:type="pct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98"/>
            </w:tblGrid>
            <w:tr w:rsidR="0000794F">
              <w:tc>
                <w:tcPr>
                  <w:tcW w:w="4798" w:type="dxa"/>
                </w:tcPr>
                <w:p w:rsidR="0000794F" w:rsidRDefault="00CD3D5A">
                  <w:r>
                    <w:rPr>
                      <w:noProof/>
                    </w:rPr>
                    <w:drawing>
                      <wp:anchor distT="0" distB="0" distL="114300" distR="114300" simplePos="0" relativeHeight="251673600" behindDoc="0" locked="0" layoutInCell="1" allowOverlap="1" wp14:anchorId="4964169B">
                        <wp:simplePos x="0" y="0"/>
                        <wp:positionH relativeFrom="column">
                          <wp:posOffset>152400</wp:posOffset>
                        </wp:positionH>
                        <wp:positionV relativeFrom="paragraph">
                          <wp:posOffset>152538</wp:posOffset>
                        </wp:positionV>
                        <wp:extent cx="2876550" cy="1541145"/>
                        <wp:effectExtent l="152400" t="152400" r="349250" b="338455"/>
                        <wp:wrapTopAndBottom/>
                        <wp:docPr id="12" name="Picture 12" descr="Image result for palacio de justicia sedes bogo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Image result for palacio de justicia sedes bogo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15411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>
                    <w:fldChar w:fldCharType="begin"/>
                  </w:r>
                  <w:r>
                    <w:instrText xml:space="preserve"> INCLUDEPICTURE "https://contenidos.civico.com/wp-content/uploads/2015/11/tercer-palacio-de-justicia.jpg" \* MERGEFORMATINET 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c>
            </w:tr>
            <w:tr w:rsidR="0000794F" w:rsidRPr="008D5C03">
              <w:tc>
                <w:tcPr>
                  <w:tcW w:w="4798" w:type="dxa"/>
                </w:tcPr>
                <w:p w:rsidR="0000794F" w:rsidRPr="008D5C03" w:rsidRDefault="008D5C03">
                  <w:pPr>
                    <w:pStyle w:val="Caption"/>
                    <w:rPr>
                      <w:lang w:val="es-ES"/>
                    </w:rPr>
                  </w:pPr>
                  <w:r w:rsidRPr="008D5C03">
                    <w:rPr>
                      <w:lang w:val="es-ES"/>
                    </w:rPr>
                    <w:t xml:space="preserve">Edificio </w:t>
                  </w:r>
                  <w:r>
                    <w:rPr>
                      <w:lang w:val="es-ES"/>
                    </w:rPr>
                    <w:t>actual que representa el palacio de justicia</w:t>
                  </w:r>
                </w:p>
              </w:tc>
            </w:tr>
            <w:tr w:rsidR="0000794F">
              <w:tc>
                <w:tcPr>
                  <w:tcW w:w="4798" w:type="dxa"/>
                </w:tcPr>
                <w:p w:rsidR="0000794F" w:rsidRDefault="00BA3522"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2743200" cy="1828991"/>
                        <wp:effectExtent l="133350" t="133350" r="133350" b="133350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42-19720715.jp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43200" cy="1828991"/>
                                </a:xfrm>
                                <a:prstGeom prst="rect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63500" sx="102000" sy="102000" algn="ctr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794F">
              <w:sdt>
                <w:sdtPr>
                  <w:id w:val="-1287498183"/>
                  <w:placeholder>
                    <w:docPart w:val="46777C7C67254445827F7F2E0B301025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4798" w:type="dxa"/>
                    </w:tcPr>
                    <w:p w:rsidR="0000794F" w:rsidRDefault="00BA3522">
                      <w:pPr>
                        <w:pStyle w:val="Caption"/>
                      </w:pPr>
                      <w:r>
                        <w:t>Add a caption for your picture.</w:t>
                      </w:r>
                    </w:p>
                  </w:tc>
                </w:sdtContent>
              </w:sdt>
            </w:tr>
          </w:tbl>
          <w:p w:rsidR="0000794F" w:rsidRDefault="0000794F"/>
        </w:tc>
      </w:tr>
    </w:tbl>
    <w:p w:rsidR="0000794F" w:rsidRDefault="00BA3522">
      <w:r>
        <w:lastRenderedPageBreak/>
        <w:br w:type="page"/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37"/>
        <w:gridCol w:w="605"/>
        <w:gridCol w:w="4738"/>
      </w:tblGrid>
      <w:tr w:rsidR="0000794F">
        <w:trPr>
          <w:jc w:val="center"/>
        </w:trPr>
        <w:tc>
          <w:tcPr>
            <w:tcW w:w="4737" w:type="dxa"/>
          </w:tcPr>
          <w:p w:rsidR="0000794F" w:rsidRDefault="00BA3522">
            <w:r>
              <w:rPr>
                <w:noProof/>
              </w:rPr>
              <w:lastRenderedPageBreak/>
              <w:drawing>
                <wp:inline distT="0" distB="0" distL="0" distR="0">
                  <wp:extent cx="2468880" cy="1576081"/>
                  <wp:effectExtent l="133350" t="133350" r="140970" b="13843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42-17037486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576081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:rsidR="0000794F" w:rsidRDefault="0000794F"/>
        </w:tc>
        <w:tc>
          <w:tcPr>
            <w:tcW w:w="4738" w:type="dxa"/>
            <w:vAlign w:val="center"/>
          </w:tcPr>
          <w:p w:rsidR="0000794F" w:rsidRDefault="00BA3522">
            <w:pPr>
              <w:pStyle w:val="Heading1"/>
            </w:pPr>
            <w:sdt>
              <w:sdtPr>
                <w:id w:val="-1273782647"/>
                <w:placeholder>
                  <w:docPart w:val="9BC4EC3A1B6D7A4680A0CB20BDB6D77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Heading 1</w:t>
                </w:r>
              </w:sdtContent>
            </w:sdt>
          </w:p>
          <w:p w:rsidR="0000794F" w:rsidRDefault="00BA3522">
            <w:sdt>
              <w:sdtPr>
                <w:id w:val="-152383654"/>
                <w:placeholder>
                  <w:docPart w:val="DCCBB5F105D63841BC51E48450915D5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To apply any text formatting you see on this page with just a tap, on the Home tab of the ribbon, check out Styles.</w:t>
                </w:r>
              </w:sdtContent>
            </w:sdt>
          </w:p>
        </w:tc>
      </w:tr>
      <w:tr w:rsidR="0000794F">
        <w:trPr>
          <w:jc w:val="center"/>
        </w:trPr>
        <w:tc>
          <w:tcPr>
            <w:tcW w:w="4737" w:type="dxa"/>
            <w:vAlign w:val="center"/>
          </w:tcPr>
          <w:p w:rsidR="0000794F" w:rsidRDefault="00BA3522">
            <w:pPr>
              <w:pStyle w:val="Heading2"/>
            </w:pPr>
            <w:sdt>
              <w:sdtPr>
                <w:id w:val="-1690282224"/>
                <w:placeholder>
                  <w:docPart w:val="257016B94A24734CA72E31FB94184A4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Heading 2</w:t>
                </w:r>
              </w:sdtContent>
            </w:sdt>
          </w:p>
          <w:sdt>
            <w:sdtPr>
              <w:id w:val="-2057229516"/>
              <w:placeholder>
                <w:docPart w:val="96DAA76EE4E81542801EF8E8D7CBD22B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pPr>
                  <w:pStyle w:val="NormalIndent"/>
                  <w:ind w:left="0"/>
                </w:pPr>
                <w:r>
                  <w:t>You can use styles to easily format your Word documents in no time. For example, this text uses the Normal Indent</w:t>
                </w:r>
                <w:r>
                  <w:t xml:space="preserve"> style.</w:t>
                </w:r>
              </w:p>
            </w:sdtContent>
          </w:sdt>
        </w:tc>
        <w:tc>
          <w:tcPr>
            <w:tcW w:w="605" w:type="dxa"/>
          </w:tcPr>
          <w:p w:rsidR="0000794F" w:rsidRDefault="0000794F"/>
        </w:tc>
        <w:tc>
          <w:tcPr>
            <w:tcW w:w="4738" w:type="dxa"/>
          </w:tcPr>
          <w:p w:rsidR="0000794F" w:rsidRDefault="00BA3522">
            <w:r>
              <w:rPr>
                <w:noProof/>
              </w:rPr>
              <w:drawing>
                <wp:inline distT="0" distB="0" distL="0" distR="0">
                  <wp:extent cx="2468880" cy="1646094"/>
                  <wp:effectExtent l="133350" t="133350" r="140970" b="12573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2-24049549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646094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794F">
        <w:trPr>
          <w:jc w:val="center"/>
        </w:trPr>
        <w:tc>
          <w:tcPr>
            <w:tcW w:w="4737" w:type="dxa"/>
          </w:tcPr>
          <w:p w:rsidR="0000794F" w:rsidRDefault="00BA3522">
            <w:r>
              <w:rPr>
                <w:noProof/>
              </w:rPr>
              <w:drawing>
                <wp:inline distT="0" distB="0" distL="0" distR="0">
                  <wp:extent cx="2468880" cy="1575262"/>
                  <wp:effectExtent l="133350" t="133350" r="140970" b="13970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42-18239020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575262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" w:type="dxa"/>
          </w:tcPr>
          <w:p w:rsidR="0000794F" w:rsidRDefault="0000794F"/>
        </w:tc>
        <w:tc>
          <w:tcPr>
            <w:tcW w:w="4738" w:type="dxa"/>
            <w:vAlign w:val="center"/>
          </w:tcPr>
          <w:sdt>
            <w:sdtPr>
              <w:id w:val="-1672326201"/>
              <w:placeholder>
                <w:docPart w:val="20A9405430516D4BB03B4073C77C250F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pPr>
                  <w:pStyle w:val="Heading1"/>
                </w:pPr>
                <w:r>
                  <w:t>Heading 1</w:t>
                </w:r>
              </w:p>
            </w:sdtContent>
          </w:sdt>
          <w:sdt>
            <w:sdtPr>
              <w:id w:val="1154716913"/>
              <w:placeholder>
                <w:docPart w:val="E568AAFE99A0404BA627BC030B50409E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r>
                  <w:t>Want to insert a picture from your files or add a shape, text box, or table? You got it! On the Insert tab of the ribbon, just tap the option you need.</w:t>
                </w:r>
              </w:p>
            </w:sdtContent>
          </w:sdt>
        </w:tc>
      </w:tr>
      <w:tr w:rsidR="0000794F">
        <w:trPr>
          <w:jc w:val="center"/>
        </w:trPr>
        <w:tc>
          <w:tcPr>
            <w:tcW w:w="4737" w:type="dxa"/>
            <w:vAlign w:val="center"/>
          </w:tcPr>
          <w:sdt>
            <w:sdtPr>
              <w:id w:val="-238714534"/>
              <w:placeholder>
                <w:docPart w:val="D745AA8A02A2AD4CBFB10D7F10D45504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pPr>
                  <w:pStyle w:val="Heading2"/>
                </w:pPr>
                <w:r>
                  <w:t>Heading 2</w:t>
                </w:r>
              </w:p>
            </w:sdtContent>
          </w:sdt>
          <w:sdt>
            <w:sdtPr>
              <w:id w:val="-61877834"/>
              <w:placeholder>
                <w:docPart w:val="465F7DC315F2B342ADFDD8E53C087EF0"/>
              </w:placeholder>
              <w:temporary/>
              <w:showingPlcHdr/>
              <w15:appearance w15:val="hidden"/>
              <w:text/>
            </w:sdtPr>
            <w:sdtEndPr/>
            <w:sdtContent>
              <w:p w:rsidR="0000794F" w:rsidRDefault="00BA3522">
                <w:pPr>
                  <w:pStyle w:val="NormalIndent"/>
                </w:pPr>
                <w:r>
                  <w:t xml:space="preserve">Find even more easy-to-use tools on the Insert tab, such </w:t>
                </w:r>
                <w:r>
                  <w:t>as to add a hyperlink or insert a comment.</w:t>
                </w:r>
              </w:p>
            </w:sdtContent>
          </w:sdt>
        </w:tc>
        <w:tc>
          <w:tcPr>
            <w:tcW w:w="605" w:type="dxa"/>
          </w:tcPr>
          <w:p w:rsidR="0000794F" w:rsidRDefault="0000794F"/>
        </w:tc>
        <w:tc>
          <w:tcPr>
            <w:tcW w:w="4738" w:type="dxa"/>
          </w:tcPr>
          <w:p w:rsidR="0000794F" w:rsidRDefault="00BA3522">
            <w:r>
              <w:rPr>
                <w:noProof/>
              </w:rPr>
              <w:drawing>
                <wp:inline distT="0" distB="0" distL="0" distR="0">
                  <wp:extent cx="2468880" cy="1646094"/>
                  <wp:effectExtent l="133350" t="133350" r="140970" b="12573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42-24049212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1646094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794F" w:rsidRDefault="0000794F"/>
    <w:sectPr w:rsidR="0000794F">
      <w:pgSz w:w="12240" w:h="15840"/>
      <w:pgMar w:top="720" w:right="1080" w:bottom="720" w:left="1080" w:header="720" w:footer="720" w:gutter="0"/>
      <w:pgBorders w:zOrder="back" w:display="notFirstPage" w:offsetFrom="page">
        <w:top w:val="single" w:sz="12" w:space="31" w:color="F83500" w:themeColor="accent3"/>
        <w:left w:val="single" w:sz="12" w:space="31" w:color="F83500" w:themeColor="accent3"/>
        <w:bottom w:val="single" w:sz="12" w:space="31" w:color="F83500" w:themeColor="accent3"/>
        <w:right w:val="single" w:sz="12" w:space="31" w:color="F83500" w:themeColor="accent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8B"/>
    <w:rsid w:val="0000794F"/>
    <w:rsid w:val="006E7A8B"/>
    <w:rsid w:val="008D27CB"/>
    <w:rsid w:val="008D5C03"/>
    <w:rsid w:val="00BA3522"/>
    <w:rsid w:val="00CD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4F953"/>
  <w15:chartTrackingRefBased/>
  <w15:docId w15:val="{CAE50E11-AFD2-2946-AF20-77667D7E4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480" w:after="120"/>
      <w:contextualSpacing/>
      <w:outlineLvl w:val="0"/>
    </w:pPr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paragraph" w:styleId="Heading2">
    <w:name w:val="heading 2"/>
    <w:basedOn w:val="Normal"/>
    <w:next w:val="NormalIndent"/>
    <w:link w:val="Heading2Char"/>
    <w:uiPriority w:val="4"/>
    <w:unhideWhenUsed/>
    <w:qFormat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CA3827" w:themeColor="accent1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Caption">
    <w:name w:val="caption"/>
    <w:basedOn w:val="Normal"/>
    <w:uiPriority w:val="9"/>
    <w:unhideWhenUsed/>
    <w:qFormat/>
    <w:pPr>
      <w:spacing w:line="240" w:lineRule="auto"/>
      <w:ind w:left="288" w:right="288"/>
    </w:pPr>
    <w:rPr>
      <w:rFonts w:asciiTheme="majorHAnsi" w:hAnsiTheme="majorHAnsi"/>
      <w:i/>
      <w:iCs/>
      <w:color w:val="404040" w:themeColor="text1" w:themeTint="BF"/>
      <w:szCs w:val="18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before="360" w:after="0" w:line="240" w:lineRule="auto"/>
      <w:contextualSpacing/>
      <w:jc w:val="center"/>
    </w:pPr>
    <w:rPr>
      <w:rFonts w:eastAsiaTheme="majorEastAsia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eastAsiaTheme="majorEastAsia" w:cstheme="majorBidi"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before="240" w:after="0"/>
      <w:contextualSpacing/>
      <w:jc w:val="center"/>
    </w:pPr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zCs w:val="22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color w:val="CA3827" w:themeColor="accent1"/>
      <w:sz w:val="36"/>
      <w:szCs w:val="36"/>
    </w:rPr>
  </w:style>
  <w:style w:type="paragraph" w:styleId="NormalIndent">
    <w:name w:val="Normal Indent"/>
    <w:basedOn w:val="Normal"/>
    <w:uiPriority w:val="8"/>
    <w:unhideWhenUsed/>
    <w:qFormat/>
    <w:pPr>
      <w:ind w:left="72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4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customXml" Target="../customXml/item5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uest/Library/Containers/com.microsoft.Word/Data/Library/Application%20Support/Microsoft/Office/16.0/DTS/en-US%7b7A4DEA22-16AD-C941-90BA-E9AE8DAE5B0B%7d/%7b18B0621B-C37B-5247-9AEA-B0791BC891B6%7dtf100020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1A6EFC0C70A8439971E9E4A5231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ACD7E-35D2-0447-BE68-C2CA0ACE6048}"/>
      </w:docPartPr>
      <w:docPartBody>
        <w:p w:rsidR="00000000" w:rsidRDefault="00C06596">
          <w:pPr>
            <w:pStyle w:val="811A6EFC0C70A8439971E9E4A523149D"/>
          </w:pPr>
          <w:r>
            <w:t>Heading 1</w:t>
          </w:r>
        </w:p>
      </w:docPartBody>
    </w:docPart>
    <w:docPart>
      <w:docPartPr>
        <w:name w:val="FB0DABBF29ADAD4C964A732D98E58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72175-41FB-D744-9A9B-D0D4CC8F80BD}"/>
      </w:docPartPr>
      <w:docPartBody>
        <w:p w:rsidR="00000000" w:rsidRDefault="00C06596">
          <w:pPr>
            <w:pStyle w:val="FB0DABBF29ADAD4C964A732D98E58621"/>
          </w:pPr>
          <w:r>
            <w:t>Heading 3</w:t>
          </w:r>
        </w:p>
      </w:docPartBody>
    </w:docPart>
    <w:docPart>
      <w:docPartPr>
        <w:name w:val="46777C7C67254445827F7F2E0B301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4D067-F58D-AF4D-B72F-4A94133106F3}"/>
      </w:docPartPr>
      <w:docPartBody>
        <w:p w:rsidR="00000000" w:rsidRDefault="00C06596">
          <w:pPr>
            <w:pStyle w:val="46777C7C67254445827F7F2E0B301025"/>
          </w:pPr>
          <w:r>
            <w:t>Add a caption for your picture.</w:t>
          </w:r>
        </w:p>
      </w:docPartBody>
    </w:docPart>
    <w:docPart>
      <w:docPartPr>
        <w:name w:val="9BC4EC3A1B6D7A4680A0CB20BDB6D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F60D8-EC4D-5540-AA0C-2D957C8E9CE2}"/>
      </w:docPartPr>
      <w:docPartBody>
        <w:p w:rsidR="00000000" w:rsidRDefault="00C06596">
          <w:pPr>
            <w:pStyle w:val="9BC4EC3A1B6D7A4680A0CB20BDB6D77D"/>
          </w:pPr>
          <w:r>
            <w:t>Heading 1</w:t>
          </w:r>
        </w:p>
      </w:docPartBody>
    </w:docPart>
    <w:docPart>
      <w:docPartPr>
        <w:name w:val="DCCBB5F105D63841BC51E48450915D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B755D-7036-5E45-BCEC-83F72BB65688}"/>
      </w:docPartPr>
      <w:docPartBody>
        <w:p w:rsidR="00000000" w:rsidRDefault="00C06596">
          <w:pPr>
            <w:pStyle w:val="DCCBB5F105D63841BC51E48450915D5A"/>
          </w:pPr>
          <w:r>
            <w:t>To apply any text formatting you see on this page with just a tap,</w:t>
          </w:r>
          <w:r>
            <w:t xml:space="preserve"> on the Home tab of the ribbon, check out Styles.</w:t>
          </w:r>
        </w:p>
      </w:docPartBody>
    </w:docPart>
    <w:docPart>
      <w:docPartPr>
        <w:name w:val="257016B94A24734CA72E31FB94184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4E448-514E-2D44-AA85-574123ABA207}"/>
      </w:docPartPr>
      <w:docPartBody>
        <w:p w:rsidR="00000000" w:rsidRDefault="00C06596">
          <w:pPr>
            <w:pStyle w:val="257016B94A24734CA72E31FB94184A49"/>
          </w:pPr>
          <w:r>
            <w:t>Heading 2</w:t>
          </w:r>
        </w:p>
      </w:docPartBody>
    </w:docPart>
    <w:docPart>
      <w:docPartPr>
        <w:name w:val="96DAA76EE4E81542801EF8E8D7CBD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A0803-E785-2E42-86C1-C39BF7BB5CDB}"/>
      </w:docPartPr>
      <w:docPartBody>
        <w:p w:rsidR="00000000" w:rsidRDefault="00C06596">
          <w:pPr>
            <w:pStyle w:val="96DAA76EE4E81542801EF8E8D7CBD22B"/>
          </w:pPr>
          <w:r>
            <w:t>You can use styles to easily format your Word documents in no time. For example, this text uses the Normal Indent style.</w:t>
          </w:r>
        </w:p>
      </w:docPartBody>
    </w:docPart>
    <w:docPart>
      <w:docPartPr>
        <w:name w:val="20A9405430516D4BB03B4073C77C2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F67C6-EDF1-C648-BDE3-079A0248E77F}"/>
      </w:docPartPr>
      <w:docPartBody>
        <w:p w:rsidR="00000000" w:rsidRDefault="00C06596">
          <w:pPr>
            <w:pStyle w:val="20A9405430516D4BB03B4073C77C250F"/>
          </w:pPr>
          <w:r>
            <w:t>Heading 1</w:t>
          </w:r>
        </w:p>
      </w:docPartBody>
    </w:docPart>
    <w:docPart>
      <w:docPartPr>
        <w:name w:val="E568AAFE99A0404BA627BC030B504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2C5224-317B-C744-9D09-1144D2127230}"/>
      </w:docPartPr>
      <w:docPartBody>
        <w:p w:rsidR="00000000" w:rsidRDefault="00C06596">
          <w:pPr>
            <w:pStyle w:val="E568AAFE99A0404BA627BC030B50409E"/>
          </w:pPr>
          <w:r>
            <w:t>Want to insert a picture from your files or add a shape, text box</w:t>
          </w:r>
          <w:r>
            <w:t>, or table? You got it! On the Insert tab of the ribbon, just tap the option you need.</w:t>
          </w:r>
        </w:p>
      </w:docPartBody>
    </w:docPart>
    <w:docPart>
      <w:docPartPr>
        <w:name w:val="D745AA8A02A2AD4CBFB10D7F10D45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D9C08-B5EE-9142-9BCE-3563CDE55DBD}"/>
      </w:docPartPr>
      <w:docPartBody>
        <w:p w:rsidR="00000000" w:rsidRDefault="00C06596">
          <w:pPr>
            <w:pStyle w:val="D745AA8A02A2AD4CBFB10D7F10D45504"/>
          </w:pPr>
          <w:r>
            <w:t>Heading 2</w:t>
          </w:r>
        </w:p>
      </w:docPartBody>
    </w:docPart>
    <w:docPart>
      <w:docPartPr>
        <w:name w:val="465F7DC315F2B342ADFDD8E53C087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4D467B-A4DA-F84A-83E0-C4E23BD215D0}"/>
      </w:docPartPr>
      <w:docPartBody>
        <w:p w:rsidR="00000000" w:rsidRDefault="00C06596">
          <w:pPr>
            <w:pStyle w:val="465F7DC315F2B342ADFDD8E53C087EF0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96"/>
    <w:rsid w:val="00C0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B3FE416D219343AF7BE1B31D6E184F">
    <w:name w:val="E8B3FE416D219343AF7BE1B31D6E184F"/>
  </w:style>
  <w:style w:type="paragraph" w:customStyle="1" w:styleId="872D3588366A7448A0E82F8967A7D6F5">
    <w:name w:val="872D3588366A7448A0E82F8967A7D6F5"/>
  </w:style>
  <w:style w:type="paragraph" w:customStyle="1" w:styleId="811A6EFC0C70A8439971E9E4A523149D">
    <w:name w:val="811A6EFC0C70A8439971E9E4A523149D"/>
  </w:style>
  <w:style w:type="paragraph" w:customStyle="1" w:styleId="FB0DABBF29ADAD4C964A732D98E58621">
    <w:name w:val="FB0DABBF29ADAD4C964A732D98E58621"/>
  </w:style>
  <w:style w:type="paragraph" w:customStyle="1" w:styleId="D98A578501D30B47BE74CB619F483FD9">
    <w:name w:val="D98A578501D30B47BE74CB619F483FD9"/>
  </w:style>
  <w:style w:type="paragraph" w:customStyle="1" w:styleId="46777C7C67254445827F7F2E0B301025">
    <w:name w:val="46777C7C67254445827F7F2E0B301025"/>
  </w:style>
  <w:style w:type="paragraph" w:customStyle="1" w:styleId="9BC4EC3A1B6D7A4680A0CB20BDB6D77D">
    <w:name w:val="9BC4EC3A1B6D7A4680A0CB20BDB6D77D"/>
  </w:style>
  <w:style w:type="paragraph" w:customStyle="1" w:styleId="DCCBB5F105D63841BC51E48450915D5A">
    <w:name w:val="DCCBB5F105D63841BC51E48450915D5A"/>
  </w:style>
  <w:style w:type="paragraph" w:customStyle="1" w:styleId="257016B94A24734CA72E31FB94184A49">
    <w:name w:val="257016B94A24734CA72E31FB94184A49"/>
  </w:style>
  <w:style w:type="paragraph" w:customStyle="1" w:styleId="96DAA76EE4E81542801EF8E8D7CBD22B">
    <w:name w:val="96DAA76EE4E81542801EF8E8D7CBD22B"/>
  </w:style>
  <w:style w:type="paragraph" w:customStyle="1" w:styleId="20A9405430516D4BB03B4073C77C250F">
    <w:name w:val="20A9405430516D4BB03B4073C77C250F"/>
  </w:style>
  <w:style w:type="paragraph" w:customStyle="1" w:styleId="E568AAFE99A0404BA627BC030B50409E">
    <w:name w:val="E568AAFE99A0404BA627BC030B50409E"/>
  </w:style>
  <w:style w:type="paragraph" w:customStyle="1" w:styleId="D745AA8A02A2AD4CBFB10D7F10D45504">
    <w:name w:val="D745AA8A02A2AD4CBFB10D7F10D45504"/>
  </w:style>
  <w:style w:type="paragraph" w:customStyle="1" w:styleId="465F7DC315F2B342ADFDD8E53C087EF0">
    <w:name w:val="465F7DC315F2B342ADFDD8E53C087EF0"/>
  </w:style>
  <w:style w:type="paragraph" w:customStyle="1" w:styleId="47F43BD7D6C30A449FB53702AE797BA2">
    <w:name w:val="47F43BD7D6C30A449FB53702AE797BA2"/>
  </w:style>
  <w:style w:type="paragraph" w:customStyle="1" w:styleId="C6934E6200F2B748B1FAD0C6872DF075">
    <w:name w:val="C6934E6200F2B748B1FAD0C6872DF0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Family Update">
  <a:themeElements>
    <a:clrScheme name="Family Update">
      <a:dk1>
        <a:sysClr val="windowText" lastClr="000000"/>
      </a:dk1>
      <a:lt1>
        <a:sysClr val="window" lastClr="FFFFFF"/>
      </a:lt1>
      <a:dk2>
        <a:srgbClr val="194431"/>
      </a:dk2>
      <a:lt2>
        <a:srgbClr val="F0E6C3"/>
      </a:lt2>
      <a:accent1>
        <a:srgbClr val="CA3827"/>
      </a:accent1>
      <a:accent2>
        <a:srgbClr val="F89938"/>
      </a:accent2>
      <a:accent3>
        <a:srgbClr val="F83500"/>
      </a:accent3>
      <a:accent4>
        <a:srgbClr val="8B723D"/>
      </a:accent4>
      <a:accent5>
        <a:srgbClr val="818B3D"/>
      </a:accent5>
      <a:accent6>
        <a:srgbClr val="586215"/>
      </a:accent6>
      <a:hlink>
        <a:srgbClr val="FF621D"/>
      </a:hlink>
      <a:folHlink>
        <a:srgbClr val="F3D260"/>
      </a:folHlink>
    </a:clrScheme>
    <a:fontScheme name="Family Update">
      <a:majorFont>
        <a:latin typeface="Calisto MT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Trebuchet MS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CTQFD2CFPMXN-979-699</_dlc_DocId>
    <_dlc_DocIdUrl xmlns="498267d4-2a5a-4c72-99d3-cf7236a95ce8">
      <Url>https://msft.spoppe.com/teams/cpub/teams/Consumer/templates/_layouts/15/DocIdRedir.aspx?ID=CTQFD2CFPMXN-979-699</Url>
      <Description>CTQFD2CFPMXN-979-699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C5C4A-57CD-4669-831C-4E00CD7FF52E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F74CC2B-9BFA-4522-85E7-9DAF2F6EDC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AAD48-C095-42FA-B48E-673BADEE4496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12BBAC77-A114-44D2-8F32-44B88D84BB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E843FAE-6CEA-684D-AE4A-2341A1E4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Family Update.dotx</Template>
  <TotalTime>31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2020-02-19T16:35:00Z</dcterms:created>
  <dcterms:modified xsi:type="dcterms:W3CDTF">2020-02-19T17:22:00Z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0x010100012E2E405031D74DB051ADDB3D34E572</vt:lpwstr>
  </property>
  <property fmtid="{D5CDD505-2E9C-101B-9397-08002B2CF9AE}" pid="3" name="_dlc_DocIdItemGuid">
    <vt:lpwstr>99d7d4bc-a8b2-4e0f-af6a-3738d3ab469d</vt:lpwstr>
  </property>
</Properties>
</file>